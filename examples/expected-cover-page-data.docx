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6" Type="http://schemas.microsoft.com/office/2020/02/relationships/classificationlabels" Target="docMetadata/LabelInfo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5D97" w14:textId="77777777" w:rsidR="002725CE" w:rsidRDefault="002725CE" w:rsidP="002725CE"/>
    <w:sectPr w:rsidR="00B764B8" w:rsidRPr="002725CE" w:rsidSect="00FC55BD">
      <w:headerReference w:type="default" r:id="rId12"/>
      <w:footerReference w:type="default" r:id="rId13"/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841B7" w14:textId="77777777" w:rsidR="00660C5B" w:rsidRDefault="00660C5B">
      <w:r>
        <w:separator/>
      </w:r>
    </w:p>
  </w:endnote>
  <w:endnote w:type="continuationSeparator" w:id="0">
    <w:p w14:paraId="72AE2EE9" w14:textId="77777777" w:rsidR="00660C5B" w:rsidRDefault="0066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0D37" w14:textId="2B289CD6" w:rsidR="00D245C4" w:rsidRDefault="00D245C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0157D35" wp14:editId="63712E5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9618980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C133E3" w14:textId="0F663707" w:rsidR="00D245C4" w:rsidRDefault="00D245C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2015/01/01</w:t>
                                </w:r>
                              </w:p>
                            </w:sdtContent>
                          </w:sdt>
                          <w:p w14:paraId="04F072B8" w14:textId="77777777" w:rsidR="00D245C4" w:rsidRDefault="00D245C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57D35" id="Group 43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C133E3" w14:textId="0F663707" w:rsidR="00D245C4" w:rsidRDefault="00D245C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2015/01/01</w:t>
                          </w:r>
                        </w:p>
                      </w:sdtContent>
                    </w:sdt>
                    <w:p w14:paraId="04F072B8" w14:textId="77777777" w:rsidR="00D245C4" w:rsidRDefault="00D245C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F85A" wp14:editId="27E6522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9618980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27749" w14:textId="77777777" w:rsidR="00D245C4" w:rsidRDefault="00D245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0AF85A" id="Rectangle 45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7D27749" w14:textId="77777777" w:rsidR="00D245C4" w:rsidRDefault="00D245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16B2C" w14:textId="77777777" w:rsidR="00660C5B" w:rsidRDefault="00660C5B">
      <w:r>
        <w:separator/>
      </w:r>
    </w:p>
  </w:footnote>
  <w:footnote w:type="continuationSeparator" w:id="0">
    <w:p w14:paraId="7EB84433" w14:textId="77777777" w:rsidR="00660C5B" w:rsidRDefault="0066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6FFD9" w14:textId="48E95A5D" w:rsidR="00D245C4" w:rsidRDefault="00D245C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3C7C86" wp14:editId="2F330B89">
              <wp:simplePos x="0" y="0"/>
              <wp:positionH relativeFrom="column">
                <wp:posOffset>5341476</wp:posOffset>
              </wp:positionH>
              <wp:positionV relativeFrom="paragraph">
                <wp:posOffset>230038</wp:posOffset>
              </wp:positionV>
              <wp:extent cx="1700784" cy="1024128"/>
              <wp:effectExtent l="0" t="0" r="0" b="24130"/>
              <wp:wrapNone/>
              <wp:docPr id="76800199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35442794" name="Rectangle 1635442794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5574658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3690850" name="Rectangle 633690850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31CEB6" id="Group 1" o:spid="_x0000_s1026" style="position:absolute;margin-left:420.6pt;margin-top:18.1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">
              <v:rect id="Rectangle 1635442794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" fillcolor="white [3212]" stroked="f" strokeweight="2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" path="m,l1462822,r,1014481l638269,407899,,xe" fillcolor="#d87659 [3204]" stroked="f" strokeweight="2pt">
                <v:path arrowok="t" o:connecttype="custom" o:connectlocs="0,0;1463040,0;1463040,1014984;638364,408101;0,0" o:connectangles="0,0,0,0,0"/>
              </v:shape>
              <v:rect id="Rectangle 633690850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" strokecolor="white [3212]" strokeweight="2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5"/>
    <w:rsid w:val="00002021"/>
    <w:rsid w:val="00012C15"/>
    <w:rsid w:val="00012DA5"/>
    <w:rsid w:val="00017A97"/>
    <w:rsid w:val="00021F13"/>
    <w:rsid w:val="000226F2"/>
    <w:rsid w:val="000403E8"/>
    <w:rsid w:val="000417F9"/>
    <w:rsid w:val="00043699"/>
    <w:rsid w:val="00055E69"/>
    <w:rsid w:val="00056E24"/>
    <w:rsid w:val="000A72A8"/>
    <w:rsid w:val="000B2276"/>
    <w:rsid w:val="000B302D"/>
    <w:rsid w:val="000C60AF"/>
    <w:rsid w:val="000D0ED8"/>
    <w:rsid w:val="000E447F"/>
    <w:rsid w:val="000E592C"/>
    <w:rsid w:val="000E5CE9"/>
    <w:rsid w:val="000F1537"/>
    <w:rsid w:val="000F1D23"/>
    <w:rsid w:val="00103753"/>
    <w:rsid w:val="00111F2D"/>
    <w:rsid w:val="00132ADF"/>
    <w:rsid w:val="00150599"/>
    <w:rsid w:val="0015744F"/>
    <w:rsid w:val="00171DFD"/>
    <w:rsid w:val="001724F6"/>
    <w:rsid w:val="001738F7"/>
    <w:rsid w:val="00180611"/>
    <w:rsid w:val="00181862"/>
    <w:rsid w:val="0019085F"/>
    <w:rsid w:val="001B2A81"/>
    <w:rsid w:val="001B5462"/>
    <w:rsid w:val="001B5F25"/>
    <w:rsid w:val="001C1E74"/>
    <w:rsid w:val="001C4ACC"/>
    <w:rsid w:val="001D6696"/>
    <w:rsid w:val="001E3C2E"/>
    <w:rsid w:val="001E4281"/>
    <w:rsid w:val="001F1EA7"/>
    <w:rsid w:val="001F4184"/>
    <w:rsid w:val="0020532B"/>
    <w:rsid w:val="00205DD6"/>
    <w:rsid w:val="00207555"/>
    <w:rsid w:val="0021009B"/>
    <w:rsid w:val="00213FAA"/>
    <w:rsid w:val="00215AFC"/>
    <w:rsid w:val="00233ED7"/>
    <w:rsid w:val="002404C4"/>
    <w:rsid w:val="00246484"/>
    <w:rsid w:val="00251C32"/>
    <w:rsid w:val="00255B08"/>
    <w:rsid w:val="00260D25"/>
    <w:rsid w:val="002725CE"/>
    <w:rsid w:val="002B5F8B"/>
    <w:rsid w:val="002B744E"/>
    <w:rsid w:val="002C1B1D"/>
    <w:rsid w:val="002D5197"/>
    <w:rsid w:val="0031189F"/>
    <w:rsid w:val="003236C5"/>
    <w:rsid w:val="00326411"/>
    <w:rsid w:val="00327A37"/>
    <w:rsid w:val="003313F8"/>
    <w:rsid w:val="00341D54"/>
    <w:rsid w:val="003465E2"/>
    <w:rsid w:val="003470BD"/>
    <w:rsid w:val="003520FE"/>
    <w:rsid w:val="0035481F"/>
    <w:rsid w:val="003560B5"/>
    <w:rsid w:val="00356198"/>
    <w:rsid w:val="00360D3D"/>
    <w:rsid w:val="00370561"/>
    <w:rsid w:val="003756B5"/>
    <w:rsid w:val="00386F5F"/>
    <w:rsid w:val="00387E68"/>
    <w:rsid w:val="003A1E70"/>
    <w:rsid w:val="003B3DB7"/>
    <w:rsid w:val="003B7E00"/>
    <w:rsid w:val="003C1229"/>
    <w:rsid w:val="003D5369"/>
    <w:rsid w:val="003D6485"/>
    <w:rsid w:val="003E37F6"/>
    <w:rsid w:val="003E3D7F"/>
    <w:rsid w:val="003E5465"/>
    <w:rsid w:val="003F03CA"/>
    <w:rsid w:val="00413CC1"/>
    <w:rsid w:val="00416A5B"/>
    <w:rsid w:val="00423C87"/>
    <w:rsid w:val="00436B94"/>
    <w:rsid w:val="004526C5"/>
    <w:rsid w:val="00460F82"/>
    <w:rsid w:val="0047269D"/>
    <w:rsid w:val="00473FA7"/>
    <w:rsid w:val="004742C9"/>
    <w:rsid w:val="004776DC"/>
    <w:rsid w:val="004801EC"/>
    <w:rsid w:val="00484E01"/>
    <w:rsid w:val="004D6D3B"/>
    <w:rsid w:val="004E3995"/>
    <w:rsid w:val="004F3FB4"/>
    <w:rsid w:val="00520F7F"/>
    <w:rsid w:val="00522EAB"/>
    <w:rsid w:val="00527A0A"/>
    <w:rsid w:val="00531C77"/>
    <w:rsid w:val="005404D4"/>
    <w:rsid w:val="00551108"/>
    <w:rsid w:val="00552F77"/>
    <w:rsid w:val="00572B9D"/>
    <w:rsid w:val="0058338F"/>
    <w:rsid w:val="00584C74"/>
    <w:rsid w:val="00584EBA"/>
    <w:rsid w:val="005876B8"/>
    <w:rsid w:val="005966B7"/>
    <w:rsid w:val="005A5CD4"/>
    <w:rsid w:val="005A6D66"/>
    <w:rsid w:val="005B7ABD"/>
    <w:rsid w:val="005D7DF8"/>
    <w:rsid w:val="005D7E86"/>
    <w:rsid w:val="006171BA"/>
    <w:rsid w:val="00640AAC"/>
    <w:rsid w:val="00647F33"/>
    <w:rsid w:val="0065596D"/>
    <w:rsid w:val="00660C5B"/>
    <w:rsid w:val="00666563"/>
    <w:rsid w:val="006A68E8"/>
    <w:rsid w:val="006C4528"/>
    <w:rsid w:val="006C6182"/>
    <w:rsid w:val="006D2782"/>
    <w:rsid w:val="006E1FBA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42CC5"/>
    <w:rsid w:val="0084318B"/>
    <w:rsid w:val="008468A3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3637B"/>
    <w:rsid w:val="009463E1"/>
    <w:rsid w:val="009520ED"/>
    <w:rsid w:val="00961A6A"/>
    <w:rsid w:val="00964300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5A12"/>
    <w:rsid w:val="00A57FAF"/>
    <w:rsid w:val="00A62877"/>
    <w:rsid w:val="00A67B29"/>
    <w:rsid w:val="00A71F71"/>
    <w:rsid w:val="00A73DA8"/>
    <w:rsid w:val="00A74802"/>
    <w:rsid w:val="00A74C60"/>
    <w:rsid w:val="00A83EA1"/>
    <w:rsid w:val="00A848ED"/>
    <w:rsid w:val="00AB03C9"/>
    <w:rsid w:val="00AF572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0EB"/>
    <w:rsid w:val="00C042B3"/>
    <w:rsid w:val="00C0495D"/>
    <w:rsid w:val="00C070C1"/>
    <w:rsid w:val="00C1473F"/>
    <w:rsid w:val="00C22B70"/>
    <w:rsid w:val="00C22BE3"/>
    <w:rsid w:val="00C23822"/>
    <w:rsid w:val="00C276BE"/>
    <w:rsid w:val="00C32AE1"/>
    <w:rsid w:val="00C3506C"/>
    <w:rsid w:val="00C379F1"/>
    <w:rsid w:val="00C43BE7"/>
    <w:rsid w:val="00C52E4D"/>
    <w:rsid w:val="00C60CDF"/>
    <w:rsid w:val="00C66691"/>
    <w:rsid w:val="00C66AD0"/>
    <w:rsid w:val="00C73AB2"/>
    <w:rsid w:val="00C74974"/>
    <w:rsid w:val="00CA1CFC"/>
    <w:rsid w:val="00CA70A5"/>
    <w:rsid w:val="00CB2E13"/>
    <w:rsid w:val="00CB4CBD"/>
    <w:rsid w:val="00CE5FDC"/>
    <w:rsid w:val="00CF01AF"/>
    <w:rsid w:val="00D23F00"/>
    <w:rsid w:val="00D245C4"/>
    <w:rsid w:val="00D33CEA"/>
    <w:rsid w:val="00D36630"/>
    <w:rsid w:val="00D4146A"/>
    <w:rsid w:val="00D45E69"/>
    <w:rsid w:val="00D45FE6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D3E2D"/>
    <w:rsid w:val="00DE09CB"/>
    <w:rsid w:val="00DF4485"/>
    <w:rsid w:val="00DF7693"/>
    <w:rsid w:val="00E12343"/>
    <w:rsid w:val="00E13F6D"/>
    <w:rsid w:val="00E27198"/>
    <w:rsid w:val="00E31839"/>
    <w:rsid w:val="00E358C1"/>
    <w:rsid w:val="00E371FA"/>
    <w:rsid w:val="00E377E9"/>
    <w:rsid w:val="00E42426"/>
    <w:rsid w:val="00E573A1"/>
    <w:rsid w:val="00E6107D"/>
    <w:rsid w:val="00E81209"/>
    <w:rsid w:val="00E814E1"/>
    <w:rsid w:val="00E92B02"/>
    <w:rsid w:val="00E9764B"/>
    <w:rsid w:val="00EF0CFE"/>
    <w:rsid w:val="00EF58B4"/>
    <w:rsid w:val="00F1292B"/>
    <w:rsid w:val="00F52042"/>
    <w:rsid w:val="00F56C6F"/>
    <w:rsid w:val="00F64BE0"/>
    <w:rsid w:val="00F70E38"/>
    <w:rsid w:val="00F72E86"/>
    <w:rsid w:val="00F84FE0"/>
    <w:rsid w:val="00FB1848"/>
    <w:rsid w:val="00FC009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1E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5C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2725CE"/>
    <w:rPr>
      <w:rFonts w:asciiTheme="majorHAnsi" w:hAnsiTheme="majorHAnsi"/>
      <w:b/>
      <w:color w:val="AC292A" w:themeColor="text2" w:themeShade="BF"/>
      <w:sz w:val="4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settings" Target="settings.xml"/>
  <Relationship Id="rId13" Type="http://schemas.openxmlformats.org/officeDocument/2006/relationships/footer" Target="footer1.xml"/>
  <Relationship Id="rId3" Type="http://schemas.openxmlformats.org/officeDocument/2006/relationships/customXml" Target="../customXml/item3.xml"/>
  <Relationship Id="rId7" Type="http://schemas.openxmlformats.org/officeDocument/2006/relationships/styles" Target="styles.xml"/>
  <Relationship Id="rId12" Type="http://schemas.openxmlformats.org/officeDocument/2006/relationships/header" Target="header1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numbering" Target="numbering.xml"/>
  <Relationship Id="rId11" Type="http://schemas.openxmlformats.org/officeDocument/2006/relationships/endnotes" Target="endnotes.xml"/>
  <Relationship Id="rId5" Type="http://schemas.openxmlformats.org/officeDocument/2006/relationships/customXml" Target="../customXml/item5.xml"/>
  <Relationship Id="rId15" Type="http://schemas.openxmlformats.org/officeDocument/2006/relationships/glossaryDocument" Target="glossary/document.xml"/>
  <Relationship Id="rId10" Type="http://schemas.openxmlformats.org/officeDocument/2006/relationships/footnotes" Target="footnotes.xml"/>
  <Relationship Id="rId4" Type="http://schemas.openxmlformats.org/officeDocument/2006/relationships/customXml" Target="../customXml/item4.xml"/>
  <Relationship Id="rId9" Type="http://schemas.openxmlformats.org/officeDocument/2006/relationships/webSettings" Target="webSettings.xml"/>
  <Relationship Id="rId14" Type="http://schemas.openxmlformats.org/officeDocument/2006/relationships/fontTable" Target="fontTable.xml"/>
</Relationships>

</file>

<file path=word/_rels/header1.xml.rels><?xml version="1.0" encoding="UTF-8" standalone="yes"?>
<Relationships xmlns="http://schemas.openxmlformats.org/package/2006/relationships">
  <Relationship Id="rId2" Type="http://schemas.openxmlformats.org/officeDocument/2006/relationships/image" Target="media/image2.png"/>
  <Relationship Id="rId1" Type="http://schemas.openxmlformats.org/officeDocument/2006/relationships/image" Target="media/image1.png"/>
</Relationships>

</file>

<file path=word/_rels/settings.xml.rels><?xml version="1.0" encoding="UTF-8" standalone="yes"?>
<Relationships xmlns="http://schemas.openxmlformats.org/package/2006/relationships">
  <Relationship Id="rId1" Type="http://schemas.openxmlformats.org/officeDocument/2006/relationships/attachedTemplate" Target="file:///C:\Users\Vishant\AppData\Roaming\Microsoft\Templates\Simple%20service%20quote.dotx" TargetMode="Externa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FF931C98084A238BFB54AE1747D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BE0F-3BB9-4E55-9D2C-CF49BC4884B1}"/>
      </w:docPartPr>
      <w:docPartBody>
        <w:p w:rsidR="00C71211" w:rsidRDefault="00054095" w:rsidP="00054095">
          <w:pPr>
            <w:pStyle w:val="7FFF931C98084A238BFB54AE1747D4FD"/>
          </w:pPr>
          <w:r w:rsidRPr="00356198">
            <w:t>Relecloud</w:t>
          </w:r>
        </w:p>
      </w:docPartBody>
    </w:docPart>
    <w:docPart>
      <w:docPartPr>
        <w:name w:val="42BFCC0635D049F6B701DCB4F270F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4A914-CFF5-4D11-A756-15183B606851}"/>
      </w:docPartPr>
      <w:docPartBody>
        <w:p w:rsidR="00C71211" w:rsidRDefault="00054095" w:rsidP="00054095">
          <w:pPr>
            <w:pStyle w:val="42BFCC0635D049F6B701DCB4F270FFCE"/>
          </w:pPr>
          <w:r w:rsidRPr="00356198">
            <w:t xml:space="preserve">Safely storing the world’s data </w:t>
          </w:r>
        </w:p>
      </w:docPartBody>
    </w:docPart>
    <w:docPart>
      <w:docPartPr>
        <w:name w:val="ECF7C3A69F64473BA76AE02169016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2590-4D1E-4E0B-A18E-CF7532D0AF80}"/>
      </w:docPartPr>
      <w:docPartBody>
        <w:p w:rsidR="00C71211" w:rsidRDefault="00054095" w:rsidP="00054095">
          <w:pPr>
            <w:pStyle w:val="ECF7C3A69F64473BA76AE02169016384"/>
          </w:pPr>
          <w:r w:rsidRPr="00356198">
            <w:t>QUOTE</w:t>
          </w:r>
        </w:p>
      </w:docPartBody>
    </w:docPart>
    <w:docPart>
      <w:docPartPr>
        <w:name w:val="4B22253E0E434E7BB11BB87ECE9FE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ABBA5-D910-41C1-A811-D4E24204FDAB}"/>
      </w:docPartPr>
      <w:docPartBody>
        <w:p w:rsidR="00C71211" w:rsidRDefault="00054095" w:rsidP="00054095">
          <w:pPr>
            <w:pStyle w:val="4B22253E0E434E7BB11BB87ECE9FE2D3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1D8DB84CA6574724A6060A735800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7C8EC-2242-4CFD-A4E2-ED0E0A054350}"/>
      </w:docPartPr>
      <w:docPartBody>
        <w:p w:rsidR="00C71211" w:rsidRDefault="00054095" w:rsidP="00054095">
          <w:pPr>
            <w:pStyle w:val="1D8DB84CA6574724A6060A735800B56A"/>
          </w:pPr>
          <w:r w:rsidRPr="00356198">
            <w:t>111</w:t>
          </w:r>
        </w:p>
      </w:docPartBody>
    </w:docPart>
    <w:docPart>
      <w:docPartPr>
        <w:name w:val="866DE0FB3645484F98F3266FA162C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CB6B7-D2E6-428F-8DFA-FB54F83F49DB}"/>
      </w:docPartPr>
      <w:docPartBody>
        <w:p w:rsidR="00C71211" w:rsidRDefault="00054095" w:rsidP="00054095">
          <w:pPr>
            <w:pStyle w:val="866DE0FB3645484F98F3266FA162C039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E33C18A7FC444D0EB60E7AAAB71FF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11F6-977E-49D0-8499-E5F844159259}"/>
      </w:docPartPr>
      <w:docPartBody>
        <w:p w:rsidR="00C71211" w:rsidRDefault="00054095" w:rsidP="00054095">
          <w:pPr>
            <w:pStyle w:val="E33C18A7FC444D0EB60E7AAAB71FF045"/>
          </w:pPr>
          <w:r w:rsidRPr="00356198">
            <w:t>1/9/23</w:t>
          </w:r>
        </w:p>
      </w:docPartBody>
    </w:docPart>
    <w:docPart>
      <w:docPartPr>
        <w:name w:val="CE6DE4BBDA1942C19FD39D1AA3463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F6735-89E1-41A1-B1F0-AB5C26E8B5D2}"/>
      </w:docPartPr>
      <w:docPartBody>
        <w:p w:rsidR="00C71211" w:rsidRDefault="00054095" w:rsidP="00054095">
          <w:pPr>
            <w:pStyle w:val="CE6DE4BBDA1942C19FD39D1AA3463AFB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9D6967581DE2466AB6CE9EFFE07A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47041-35C3-45AD-A006-92D210687ABA}"/>
      </w:docPartPr>
      <w:docPartBody>
        <w:p w:rsidR="00C71211" w:rsidRDefault="00054095" w:rsidP="00054095">
          <w:pPr>
            <w:pStyle w:val="9D6967581DE2466AB6CE9EFFE07A522D"/>
          </w:pPr>
          <w:r w:rsidRPr="00356198">
            <w:t>(123) 789-0123</w:t>
          </w:r>
        </w:p>
      </w:docPartBody>
    </w:docPart>
    <w:docPart>
      <w:docPartPr>
        <w:name w:val="38E88B89411C49F99C8DAC2E20498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7BB73-039B-4856-B270-7F148A02EEEF}"/>
      </w:docPartPr>
      <w:docPartBody>
        <w:p w:rsidR="00C71211" w:rsidRDefault="00054095" w:rsidP="00054095">
          <w:pPr>
            <w:pStyle w:val="38E88B89411C49F99C8DAC2E20498ED0"/>
          </w:pPr>
          <w:r w:rsidRPr="00356198">
            <w:t>Customer ID No. 0549</w:t>
          </w:r>
        </w:p>
      </w:docPartBody>
    </w:docPart>
    <w:docPart>
      <w:docPartPr>
        <w:name w:val="A666EAB6D4B84CC0BF68D1B1C8DE7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F96F0-1C34-42B9-8C43-BE4D00D8943E}"/>
      </w:docPartPr>
      <w:docPartBody>
        <w:p w:rsidR="00C71211" w:rsidRDefault="00054095" w:rsidP="00054095">
          <w:pPr>
            <w:pStyle w:val="A666EAB6D4B84CC0BF68D1B1C8DE7750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CCF9852B7F7E4FDEB18D2F0B2ECB7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F0525-BB06-4A24-AEFF-126AAFE6AD57}"/>
      </w:docPartPr>
      <w:docPartBody>
        <w:p w:rsidR="00C71211" w:rsidRDefault="00054095" w:rsidP="00054095">
          <w:pPr>
            <w:pStyle w:val="CCF9852B7F7E4FDEB18D2F0B2ECB79A7"/>
          </w:pPr>
          <w:r w:rsidRPr="00356198">
            <w:t>2/9/23</w:t>
          </w:r>
        </w:p>
      </w:docPartBody>
    </w:docPart>
    <w:docPart>
      <w:docPartPr>
        <w:name w:val="08D79C1BF7FF4209BA79EDB1A3E6C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4384-2119-439A-97CD-B1BAC91FBB28}"/>
      </w:docPartPr>
      <w:docPartBody>
        <w:p w:rsidR="00C71211" w:rsidRDefault="00054095" w:rsidP="00054095">
          <w:pPr>
            <w:pStyle w:val="08D79C1BF7FF4209BA79EDB1A3E6CD98"/>
          </w:pPr>
          <w:r w:rsidRPr="00E814E1">
            <w:t>Salesperson</w:t>
          </w:r>
        </w:p>
      </w:docPartBody>
    </w:docPart>
    <w:docPart>
      <w:docPartPr>
        <w:name w:val="C4C6D6E317054BED9E6D3971623A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C0F4-6F7C-4C2C-8CBC-19A065D196CB}"/>
      </w:docPartPr>
      <w:docPartBody>
        <w:p w:rsidR="00C71211" w:rsidRDefault="00054095" w:rsidP="00054095">
          <w:pPr>
            <w:pStyle w:val="C4C6D6E317054BED9E6D3971623A7074"/>
          </w:pPr>
          <w:r w:rsidRPr="00E814E1">
            <w:t>Job</w:t>
          </w:r>
        </w:p>
      </w:docPartBody>
    </w:docPart>
    <w:docPart>
      <w:docPartPr>
        <w:name w:val="71FDA5DC82F7409F9600DA5331C38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80D5-0EE8-4F8E-883F-7F081581FCEB}"/>
      </w:docPartPr>
      <w:docPartBody>
        <w:p w:rsidR="00C71211" w:rsidRDefault="00054095" w:rsidP="00054095">
          <w:pPr>
            <w:pStyle w:val="71FDA5DC82F7409F9600DA5331C38FD3"/>
          </w:pPr>
          <w:r w:rsidRPr="00E814E1">
            <w:t>Payment terms</w:t>
          </w:r>
        </w:p>
      </w:docPartBody>
    </w:docPart>
    <w:docPart>
      <w:docPartPr>
        <w:name w:val="074A60D0D15A46AE9E6CE483438D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CCEE-F8EB-4958-9F89-7C3CC3EC273F}"/>
      </w:docPartPr>
      <w:docPartBody>
        <w:p w:rsidR="00C71211" w:rsidRDefault="00054095" w:rsidP="00054095">
          <w:pPr>
            <w:pStyle w:val="074A60D0D15A46AE9E6CE483438D963B"/>
          </w:pPr>
          <w:r w:rsidRPr="00E814E1">
            <w:t>Due date</w:t>
          </w:r>
        </w:p>
      </w:docPartBody>
    </w:docPart>
    <w:docPart>
      <w:docPartPr>
        <w:name w:val="8ABBCFE1622B480DB5E9ABE9F5F00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98CE2-1AAF-4EEA-8767-04A78987758E}"/>
      </w:docPartPr>
      <w:docPartBody>
        <w:p w:rsidR="00C71211" w:rsidRDefault="00054095" w:rsidP="00054095">
          <w:pPr>
            <w:pStyle w:val="8ABBCFE1622B480DB5E9ABE9F5F0017A"/>
          </w:pPr>
          <w:r w:rsidRPr="00E12343">
            <w:t>Cristina Echevarría</w:t>
          </w:r>
        </w:p>
      </w:docPartBody>
    </w:docPart>
    <w:docPart>
      <w:docPartPr>
        <w:name w:val="02676DD4B66349D78D52BC3B7C3F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9652C-DE3A-40E6-98DA-24D3BD868D48}"/>
      </w:docPartPr>
      <w:docPartBody>
        <w:p w:rsidR="00C71211" w:rsidRDefault="00054095" w:rsidP="00054095">
          <w:pPr>
            <w:pStyle w:val="02676DD4B66349D78D52BC3B7C3F0645"/>
          </w:pPr>
          <w:r w:rsidRPr="00E12343">
            <w:t>Cristina Echevarría</w:t>
          </w:r>
        </w:p>
      </w:docPartBody>
    </w:docPart>
    <w:docPart>
      <w:docPartPr>
        <w:name w:val="766EBEADFB8743F6A18E473CA3A0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0233-50A2-4255-94F6-06CF48D5833E}"/>
      </w:docPartPr>
      <w:docPartBody>
        <w:p w:rsidR="00C71211" w:rsidRDefault="00054095" w:rsidP="00054095">
          <w:pPr>
            <w:pStyle w:val="766EBEADFB8743F6A18E473CA3A09ED9"/>
          </w:pPr>
          <w:r w:rsidRPr="00E12343">
            <w:t>Sales rep</w:t>
          </w:r>
        </w:p>
      </w:docPartBody>
    </w:docPart>
    <w:docPart>
      <w:docPartPr>
        <w:name w:val="A6D9FA03BFB249C7A8E57D81DBFD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1000-BE8A-4025-BB37-3C32C8360C5E}"/>
      </w:docPartPr>
      <w:docPartBody>
        <w:p w:rsidR="00C71211" w:rsidRDefault="00054095" w:rsidP="00054095">
          <w:pPr>
            <w:pStyle w:val="A6D9FA03BFB249C7A8E57D81DBFDA08D"/>
          </w:pPr>
          <w:r w:rsidRPr="00E12343">
            <w:t>Due on receipt</w:t>
          </w:r>
        </w:p>
      </w:docPartBody>
    </w:docPart>
    <w:docPart>
      <w:docPartPr>
        <w:name w:val="6D56F83DE8884056B33040CF9CEF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3AEDF-6AF5-45BA-B3F5-BC1D3D5B5210}"/>
      </w:docPartPr>
      <w:docPartBody>
        <w:p w:rsidR="00C71211" w:rsidRDefault="00054095" w:rsidP="00054095">
          <w:pPr>
            <w:pStyle w:val="6D56F83DE8884056B33040CF9CEFA858"/>
          </w:pPr>
          <w:r w:rsidRPr="00DA16F4">
            <w:t>Quotation prepared by:</w:t>
          </w:r>
        </w:p>
      </w:docPartBody>
    </w:docPart>
    <w:docPart>
      <w:docPartPr>
        <w:name w:val="7E83CE49031643DBB3787968EB3C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8808A-A030-46ED-962F-AB2416B14C36}"/>
      </w:docPartPr>
      <w:docPartBody>
        <w:p w:rsidR="00C71211" w:rsidRDefault="00054095" w:rsidP="00054095">
          <w:pPr>
            <w:pStyle w:val="7E83CE49031643DBB3787968EB3C6C9C"/>
          </w:pPr>
          <w:r w:rsidRPr="00DA16F4">
            <w:t>Cristina Echevarría</w:t>
          </w:r>
        </w:p>
      </w:docPartBody>
    </w:docPart>
    <w:docPart>
      <w:docPartPr>
        <w:name w:val="6778B8E502F8448DAC2FDC4AB1D91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C184-A16A-4854-A2E8-63BB24F22D27}"/>
      </w:docPartPr>
      <w:docPartBody>
        <w:p w:rsidR="00C71211" w:rsidRDefault="00054095" w:rsidP="00054095">
          <w:pPr>
            <w:pStyle w:val="6778B8E502F8448DAC2FDC4AB1D915E1"/>
          </w:pPr>
          <w:r w:rsidRPr="00E12343">
            <w:t>Cristina Echevarría</w:t>
          </w:r>
        </w:p>
      </w:docPartBody>
    </w:docPart>
    <w:docPart>
      <w:docPartPr>
        <w:name w:val="006200A9100D4E1FB595639B87B8D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7119-AED3-436D-8EE9-4A2666A20334}"/>
      </w:docPartPr>
      <w:docPartBody>
        <w:p w:rsidR="00C71211" w:rsidRDefault="00054095" w:rsidP="00054095">
          <w:pPr>
            <w:pStyle w:val="006200A9100D4E1FB595639B87B8D7A1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E5EB8D9B7FDF4717B944E7C3771D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B1D69-84B6-4807-A38F-1613AE581238}"/>
      </w:docPartPr>
      <w:docPartBody>
        <w:p w:rsidR="00C71211" w:rsidRDefault="00054095" w:rsidP="00054095">
          <w:pPr>
            <w:pStyle w:val="E5EB8D9B7FDF4717B944E7C3771DD960"/>
          </w:pPr>
          <w:r w:rsidRPr="00DA16F4">
            <w:t>All sales final, payment due upon receipt.</w:t>
          </w:r>
        </w:p>
      </w:docPartBody>
    </w:docPart>
    <w:docPart>
      <w:docPartPr>
        <w:name w:val="B246C5A0BB1848469525C3D381520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1CFF5-43D5-4570-831D-F90A1A87DD13}"/>
      </w:docPartPr>
      <w:docPartBody>
        <w:p w:rsidR="00C71211" w:rsidRDefault="00054095" w:rsidP="00054095">
          <w:pPr>
            <w:pStyle w:val="B246C5A0BB1848469525C3D381520094"/>
          </w:pPr>
          <w:r w:rsidRPr="00DA16F4">
            <w:t>To accept this quotation, sign here and return:</w:t>
          </w:r>
        </w:p>
      </w:docPartBody>
    </w:docPart>
    <w:docPart>
      <w:docPartPr>
        <w:name w:val="3C709D7F29E14877BA01ED2BCEE3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474EC-931A-4CFA-8564-C431ADF319F1}"/>
      </w:docPartPr>
      <w:docPartBody>
        <w:p w:rsidR="00C71211" w:rsidRDefault="00054095" w:rsidP="00054095">
          <w:pPr>
            <w:pStyle w:val="3C709D7F29E14877BA01ED2BCEE3825C"/>
          </w:pPr>
          <w:r w:rsidRPr="00DA16F4">
            <w:t>____________________________________________________</w:t>
          </w:r>
        </w:p>
      </w:docPartBody>
    </w:docPart>
    <w:docPart>
      <w:docPartPr>
        <w:name w:val="939B13711FBC4078851D09BE37A6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5E525-6444-4FBA-B3BB-662DDFE9DA07}"/>
      </w:docPartPr>
      <w:docPartBody>
        <w:p w:rsidR="00C71211" w:rsidRDefault="00054095" w:rsidP="00054095">
          <w:pPr>
            <w:pStyle w:val="939B13711FBC4078851D09BE37A6769A"/>
          </w:pPr>
          <w:r w:rsidRPr="00DA16F4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68"/>
    <w:rsid w:val="00013931"/>
    <w:rsid w:val="00021F13"/>
    <w:rsid w:val="00054095"/>
    <w:rsid w:val="00112C68"/>
    <w:rsid w:val="003D5369"/>
    <w:rsid w:val="009812E6"/>
    <w:rsid w:val="009F2953"/>
    <w:rsid w:val="00AB0D82"/>
    <w:rsid w:val="00C71211"/>
    <w:rsid w:val="00E26473"/>
    <w:rsid w:val="00F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8DAC815C76475594637F49805EB3AB">
    <w:name w:val="878DAC815C76475594637F49805EB3AB"/>
    <w:rsid w:val="00C71211"/>
  </w:style>
  <w:style w:type="character" w:styleId="Emphasis">
    <w:name w:val="Emphasis"/>
    <w:uiPriority w:val="99"/>
    <w:qFormat/>
    <w:rsid w:val="00C71211"/>
    <w:rPr>
      <w:b/>
      <w:iCs/>
      <w:color w:val="auto"/>
    </w:rPr>
  </w:style>
  <w:style w:type="paragraph" w:customStyle="1" w:styleId="DFC7A30AA47C48069475623EB55CE5FD">
    <w:name w:val="DFC7A30AA47C48069475623EB55CE5FD"/>
    <w:rsid w:val="00C71211"/>
  </w:style>
  <w:style w:type="paragraph" w:customStyle="1" w:styleId="75370AD6599940C18F1D0F748F108E8C">
    <w:name w:val="75370AD6599940C18F1D0F748F108E8C"/>
    <w:rsid w:val="00C71211"/>
  </w:style>
  <w:style w:type="paragraph" w:customStyle="1" w:styleId="61923C471E8E40789340560179A7A643">
    <w:name w:val="61923C471E8E40789340560179A7A643"/>
    <w:rsid w:val="00C71211"/>
  </w:style>
  <w:style w:type="paragraph" w:customStyle="1" w:styleId="6A5E23DC481E412D917EFDB31FDBC600">
    <w:name w:val="6A5E23DC481E412D917EFDB31FDBC600"/>
    <w:rsid w:val="00C71211"/>
  </w:style>
  <w:style w:type="paragraph" w:customStyle="1" w:styleId="5EFDCB772CBC45D98D4A860438714AAE">
    <w:name w:val="5EFDCB772CBC45D98D4A860438714AAE"/>
    <w:rsid w:val="00C71211"/>
  </w:style>
  <w:style w:type="paragraph" w:customStyle="1" w:styleId="4D17B3E442B54A0F9C3A18735422E587">
    <w:name w:val="4D17B3E442B54A0F9C3A18735422E587"/>
    <w:rsid w:val="00C71211"/>
  </w:style>
  <w:style w:type="paragraph" w:customStyle="1" w:styleId="7FA5D68BCC58404294F00FD871C4FC4D">
    <w:name w:val="7FA5D68BCC58404294F00FD871C4FC4D"/>
    <w:rsid w:val="00C71211"/>
  </w:style>
  <w:style w:type="paragraph" w:customStyle="1" w:styleId="B4B8637B12DF48FBA4C15974737547DB">
    <w:name w:val="B4B8637B12DF48FBA4C15974737547DB"/>
    <w:rsid w:val="00C71211"/>
  </w:style>
  <w:style w:type="paragraph" w:customStyle="1" w:styleId="0C645AEC018B43B69137243F63D96DB0">
    <w:name w:val="0C645AEC018B43B69137243F63D96DB0"/>
    <w:rsid w:val="00C71211"/>
  </w:style>
  <w:style w:type="paragraph" w:customStyle="1" w:styleId="9580F656FCB64C5AB58E2020D06639A5">
    <w:name w:val="9580F656FCB64C5AB58E2020D06639A5"/>
    <w:rsid w:val="00C71211"/>
  </w:style>
  <w:style w:type="paragraph" w:customStyle="1" w:styleId="FE6CB37AAC00406EBF826603F3B63420">
    <w:name w:val="FE6CB37AAC00406EBF826603F3B63420"/>
    <w:rsid w:val="00C71211"/>
  </w:style>
  <w:style w:type="paragraph" w:customStyle="1" w:styleId="5ABE5AD058DB4BE8A4CB096856F437A9">
    <w:name w:val="5ABE5AD058DB4BE8A4CB096856F437A9"/>
    <w:rsid w:val="00C71211"/>
  </w:style>
  <w:style w:type="paragraph" w:customStyle="1" w:styleId="C73A9B867CA041E8A173F744E82D5AD9">
    <w:name w:val="C73A9B867CA041E8A173F744E82D5AD9"/>
    <w:rsid w:val="00C71211"/>
  </w:style>
  <w:style w:type="paragraph" w:customStyle="1" w:styleId="BE1E1D69D9674E1B90B14414442C7D17">
    <w:name w:val="BE1E1D69D9674E1B90B14414442C7D17"/>
    <w:rsid w:val="00C71211"/>
  </w:style>
  <w:style w:type="paragraph" w:customStyle="1" w:styleId="94916C35416C49FF999BB3DF214E73AB">
    <w:name w:val="94916C35416C49FF999BB3DF214E73AB"/>
    <w:rsid w:val="00C71211"/>
  </w:style>
  <w:style w:type="paragraph" w:customStyle="1" w:styleId="4E73F606FFFA4CD2ABB39D7E579525AA">
    <w:name w:val="4E73F606FFFA4CD2ABB39D7E579525AA"/>
    <w:rsid w:val="00C71211"/>
  </w:style>
  <w:style w:type="paragraph" w:customStyle="1" w:styleId="97EDC00A9AB245E687A3C07EACB4E06C">
    <w:name w:val="97EDC00A9AB245E687A3C07EACB4E06C"/>
    <w:rsid w:val="00C71211"/>
  </w:style>
  <w:style w:type="paragraph" w:customStyle="1" w:styleId="3AAE9C411E7543158FE0F63FBC82570F">
    <w:name w:val="3AAE9C411E7543158FE0F63FBC82570F"/>
    <w:rsid w:val="00C71211"/>
  </w:style>
  <w:style w:type="paragraph" w:customStyle="1" w:styleId="3BFA98702A1F448EB27ED60187CAF771">
    <w:name w:val="3BFA98702A1F448EB27ED60187CAF771"/>
    <w:rsid w:val="00C71211"/>
  </w:style>
  <w:style w:type="paragraph" w:customStyle="1" w:styleId="A1D2A2416CDC410991CC086D53CBF7DC">
    <w:name w:val="A1D2A2416CDC410991CC086D53CBF7DC"/>
    <w:rsid w:val="00C71211"/>
  </w:style>
  <w:style w:type="paragraph" w:customStyle="1" w:styleId="10F91E73797042B794EBD79BA49D23E2">
    <w:name w:val="10F91E73797042B794EBD79BA49D23E2"/>
    <w:rsid w:val="00C71211"/>
  </w:style>
  <w:style w:type="paragraph" w:customStyle="1" w:styleId="680B1501DA2A4A178DDE8F7E0A1B6C2B">
    <w:name w:val="680B1501DA2A4A178DDE8F7E0A1B6C2B"/>
    <w:rsid w:val="00C71211"/>
  </w:style>
  <w:style w:type="paragraph" w:customStyle="1" w:styleId="35F29FA877904367809B840DD9BEBAB5">
    <w:name w:val="35F29FA877904367809B840DD9BEBAB5"/>
    <w:rsid w:val="00C71211"/>
  </w:style>
  <w:style w:type="paragraph" w:customStyle="1" w:styleId="0B2525E317AC45F78138CE361C586CE0">
    <w:name w:val="0B2525E317AC45F78138CE361C586CE0"/>
    <w:rsid w:val="00C71211"/>
  </w:style>
  <w:style w:type="paragraph" w:customStyle="1" w:styleId="8156E8B01543415ABCDE730630EE83D2">
    <w:name w:val="8156E8B01543415ABCDE730630EE83D2"/>
    <w:rsid w:val="00C71211"/>
  </w:style>
  <w:style w:type="paragraph" w:customStyle="1" w:styleId="6C72F6F28ABE4702928AB580CBFDA59C">
    <w:name w:val="6C72F6F28ABE4702928AB580CBFDA59C"/>
    <w:rsid w:val="00C71211"/>
  </w:style>
  <w:style w:type="paragraph" w:customStyle="1" w:styleId="F8F77E381630497C82EDDDA28AA1758C">
    <w:name w:val="F8F77E381630497C82EDDDA28AA1758C"/>
    <w:rsid w:val="00C71211"/>
  </w:style>
  <w:style w:type="paragraph" w:customStyle="1" w:styleId="D7290F09F5504C47910B664BCF1EA9CB">
    <w:name w:val="D7290F09F5504C47910B664BCF1EA9CB"/>
    <w:rsid w:val="00C71211"/>
  </w:style>
  <w:style w:type="paragraph" w:customStyle="1" w:styleId="4BAFF0D69A194A52B39A8419F70E3236">
    <w:name w:val="4BAFF0D69A194A52B39A8419F70E3236"/>
    <w:rsid w:val="00C71211"/>
  </w:style>
  <w:style w:type="paragraph" w:customStyle="1" w:styleId="95BEB82C44D74A7ABA9528D2637BF3BA">
    <w:name w:val="95BEB82C44D74A7ABA9528D2637BF3BA"/>
    <w:rsid w:val="00C71211"/>
  </w:style>
  <w:style w:type="paragraph" w:customStyle="1" w:styleId="B747E4F139DC489689350E4EB90F5661">
    <w:name w:val="B747E4F139DC489689350E4EB90F5661"/>
    <w:rsid w:val="00C71211"/>
  </w:style>
  <w:style w:type="paragraph" w:customStyle="1" w:styleId="525F167857EC483293CB3A598EA9BE69">
    <w:name w:val="525F167857EC483293CB3A598EA9BE69"/>
    <w:rsid w:val="00C71211"/>
  </w:style>
  <w:style w:type="paragraph" w:customStyle="1" w:styleId="B0ABAE1F7AAD48038DC1202FCA1894CA">
    <w:name w:val="B0ABAE1F7AAD48038DC1202FCA1894CA"/>
    <w:rsid w:val="00C71211"/>
  </w:style>
  <w:style w:type="paragraph" w:customStyle="1" w:styleId="62E734F79C3E4AE69E66A87C6BB43FC2">
    <w:name w:val="62E734F79C3E4AE69E66A87C6BB43FC2"/>
    <w:rsid w:val="00C71211"/>
  </w:style>
  <w:style w:type="paragraph" w:customStyle="1" w:styleId="78820F8471004CB5AD71C99B329D5424">
    <w:name w:val="78820F8471004CB5AD71C99B329D5424"/>
    <w:rsid w:val="00C71211"/>
  </w:style>
  <w:style w:type="paragraph" w:customStyle="1" w:styleId="3EFEB153EFAE4A2CA3BFDAFD1FC41322">
    <w:name w:val="3EFEB153EFAE4A2CA3BFDAFD1FC41322"/>
    <w:rsid w:val="00C71211"/>
  </w:style>
  <w:style w:type="paragraph" w:customStyle="1" w:styleId="F650D370750D47B2961D4F2F17755005">
    <w:name w:val="F650D370750D47B2961D4F2F17755005"/>
    <w:rsid w:val="00C71211"/>
  </w:style>
  <w:style w:type="paragraph" w:customStyle="1" w:styleId="3089009EAAFD4634B692E360C77701C2">
    <w:name w:val="3089009EAAFD4634B692E360C77701C2"/>
    <w:rsid w:val="00C71211"/>
  </w:style>
  <w:style w:type="paragraph" w:customStyle="1" w:styleId="0D907D700FB84625B7577AF2AE0AC8BA">
    <w:name w:val="0D907D700FB84625B7577AF2AE0AC8BA"/>
    <w:rsid w:val="00C71211"/>
  </w:style>
  <w:style w:type="paragraph" w:customStyle="1" w:styleId="262E6C7331BD41D6A5201B43A2D19F1E">
    <w:name w:val="262E6C7331BD41D6A5201B43A2D19F1E"/>
    <w:rsid w:val="00C71211"/>
  </w:style>
  <w:style w:type="paragraph" w:customStyle="1" w:styleId="9BB52F40F32C4049946621E7B040D9EE">
    <w:name w:val="9BB52F40F32C4049946621E7B040D9EE"/>
    <w:rsid w:val="00C71211"/>
  </w:style>
  <w:style w:type="paragraph" w:customStyle="1" w:styleId="7CD306E1B9F944CC8A6B5F223E47C5CA">
    <w:name w:val="7CD306E1B9F944CC8A6B5F223E47C5CA"/>
    <w:rsid w:val="00C71211"/>
  </w:style>
  <w:style w:type="paragraph" w:customStyle="1" w:styleId="6B5A1CE442A54FFCBBC1C9ABA53C295C">
    <w:name w:val="6B5A1CE442A54FFCBBC1C9ABA53C295C"/>
    <w:rsid w:val="00C71211"/>
  </w:style>
  <w:style w:type="paragraph" w:customStyle="1" w:styleId="04BEB2E59B8B4E029261CF8488466EB1">
    <w:name w:val="04BEB2E59B8B4E029261CF8488466EB1"/>
    <w:rsid w:val="00C71211"/>
  </w:style>
  <w:style w:type="paragraph" w:customStyle="1" w:styleId="EF3150631C93455EA44065F51920CAC2">
    <w:name w:val="EF3150631C93455EA44065F51920CAC2"/>
    <w:rsid w:val="00C71211"/>
  </w:style>
  <w:style w:type="paragraph" w:customStyle="1" w:styleId="B188F8F6D9F246DFA235ED4A40296B52">
    <w:name w:val="B188F8F6D9F246DFA235ED4A40296B52"/>
    <w:rsid w:val="00C71211"/>
  </w:style>
  <w:style w:type="paragraph" w:customStyle="1" w:styleId="2BDA543C26B84DB19766E054AACF726F">
    <w:name w:val="2BDA543C26B84DB19766E054AACF726F"/>
    <w:rsid w:val="00C71211"/>
  </w:style>
  <w:style w:type="paragraph" w:customStyle="1" w:styleId="2FD8865C29974E529E8D9812B0A705FA">
    <w:name w:val="2FD8865C29974E529E8D9812B0A705FA"/>
    <w:rsid w:val="00C71211"/>
  </w:style>
  <w:style w:type="paragraph" w:customStyle="1" w:styleId="69597BED3C1140E3A4FEE5DCACC2D59B">
    <w:name w:val="69597BED3C1140E3A4FEE5DCACC2D59B"/>
    <w:rsid w:val="00C71211"/>
  </w:style>
  <w:style w:type="paragraph" w:customStyle="1" w:styleId="E165AD2FD5D74549A737CB8D6EFCB1E4">
    <w:name w:val="E165AD2FD5D74549A737CB8D6EFCB1E4"/>
    <w:rsid w:val="00C71211"/>
  </w:style>
  <w:style w:type="paragraph" w:customStyle="1" w:styleId="71242170EDC8424A8823581E36907FCB">
    <w:name w:val="71242170EDC8424A8823581E36907FCB"/>
    <w:rsid w:val="00C71211"/>
  </w:style>
  <w:style w:type="paragraph" w:customStyle="1" w:styleId="B41CE20C05CB4496879B5E36B25DA806">
    <w:name w:val="B41CE20C05CB4496879B5E36B25DA806"/>
    <w:rsid w:val="00C71211"/>
  </w:style>
  <w:style w:type="paragraph" w:customStyle="1" w:styleId="B14A61A99F5346E0B5F90B4EE340FA09">
    <w:name w:val="B14A61A99F5346E0B5F90B4EE340FA09"/>
    <w:rsid w:val="00C71211"/>
  </w:style>
  <w:style w:type="paragraph" w:customStyle="1" w:styleId="806BC6E8DB014379A282B59362E46F91">
    <w:name w:val="806BC6E8DB014379A282B59362E46F91"/>
    <w:rsid w:val="00C71211"/>
  </w:style>
  <w:style w:type="paragraph" w:customStyle="1" w:styleId="132E94FA56504101A480F4FBD1558AD2">
    <w:name w:val="132E94FA56504101A480F4FBD1558AD2"/>
    <w:rsid w:val="00C71211"/>
  </w:style>
  <w:style w:type="paragraph" w:customStyle="1" w:styleId="6F235C99470340249FB0F5529143A89E">
    <w:name w:val="6F235C99470340249FB0F5529143A89E"/>
    <w:rsid w:val="00C71211"/>
  </w:style>
  <w:style w:type="paragraph" w:customStyle="1" w:styleId="A7E9ED6B74BB4DE992F30C530C1A693A">
    <w:name w:val="A7E9ED6B74BB4DE992F30C530C1A693A"/>
    <w:rsid w:val="00C71211"/>
  </w:style>
  <w:style w:type="paragraph" w:customStyle="1" w:styleId="81AA1A4B78064046934379055163FF0B">
    <w:name w:val="81AA1A4B78064046934379055163FF0B"/>
    <w:rsid w:val="00C71211"/>
  </w:style>
  <w:style w:type="paragraph" w:customStyle="1" w:styleId="BFF400CC1C294D4B9A253F295C688BAF">
    <w:name w:val="BFF400CC1C294D4B9A253F295C688BAF"/>
    <w:rsid w:val="00C71211"/>
  </w:style>
  <w:style w:type="paragraph" w:customStyle="1" w:styleId="041A03B73C7A45F2A8B9D13B75F8446C">
    <w:name w:val="041A03B73C7A45F2A8B9D13B75F8446C"/>
    <w:rsid w:val="00C71211"/>
  </w:style>
  <w:style w:type="paragraph" w:customStyle="1" w:styleId="24527B7A493B4AC1BCE379FD157E0537">
    <w:name w:val="24527B7A493B4AC1BCE379FD157E0537"/>
    <w:rsid w:val="00C71211"/>
  </w:style>
  <w:style w:type="paragraph" w:customStyle="1" w:styleId="EE9E111AE63D4AA98C84E03162819EC9">
    <w:name w:val="EE9E111AE63D4AA98C84E03162819EC9"/>
    <w:rsid w:val="00C71211"/>
  </w:style>
  <w:style w:type="paragraph" w:customStyle="1" w:styleId="74EA943A8E4E444D978FAA535E12C2B0">
    <w:name w:val="74EA943A8E4E444D978FAA535E12C2B0"/>
    <w:rsid w:val="00C71211"/>
  </w:style>
  <w:style w:type="paragraph" w:customStyle="1" w:styleId="0FBA78AB135D49BBBBCF710ACE9A65F6">
    <w:name w:val="0FBA78AB135D49BBBBCF710ACE9A65F6"/>
    <w:rsid w:val="00C71211"/>
  </w:style>
  <w:style w:type="paragraph" w:customStyle="1" w:styleId="27589AAE12C64A3ABF5D956814C9C047">
    <w:name w:val="27589AAE12C64A3ABF5D956814C9C047"/>
    <w:rsid w:val="00C71211"/>
  </w:style>
  <w:style w:type="paragraph" w:customStyle="1" w:styleId="AA9AB414DC354C7596DD7F993B643665">
    <w:name w:val="AA9AB414DC354C7596DD7F993B643665"/>
    <w:rsid w:val="00C71211"/>
  </w:style>
  <w:style w:type="paragraph" w:customStyle="1" w:styleId="340F222F7D164F9A8D8210CD9D344AC1">
    <w:name w:val="340F222F7D164F9A8D8210CD9D344AC1"/>
    <w:rsid w:val="00C71211"/>
  </w:style>
  <w:style w:type="paragraph" w:customStyle="1" w:styleId="0D04E98815AF4B8AACFD763BBDB6A808">
    <w:name w:val="0D04E98815AF4B8AACFD763BBDB6A808"/>
    <w:rsid w:val="00C71211"/>
  </w:style>
  <w:style w:type="paragraph" w:customStyle="1" w:styleId="E5404E72FD81449F861BEE5D6CA42051">
    <w:name w:val="E5404E72FD81449F861BEE5D6CA42051"/>
    <w:rsid w:val="00C71211"/>
  </w:style>
  <w:style w:type="paragraph" w:customStyle="1" w:styleId="65D7589591034363A465D273E91B7B63">
    <w:name w:val="65D7589591034363A465D273E91B7B63"/>
    <w:rsid w:val="00C71211"/>
  </w:style>
  <w:style w:type="paragraph" w:customStyle="1" w:styleId="C529A17650DD48508DD090E26F26C8C7">
    <w:name w:val="C529A17650DD48508DD090E26F26C8C7"/>
    <w:rsid w:val="00C71211"/>
  </w:style>
  <w:style w:type="paragraph" w:customStyle="1" w:styleId="C9E76DC2D37C4CB383D89E58E8769823">
    <w:name w:val="C9E76DC2D37C4CB383D89E58E8769823"/>
    <w:rsid w:val="00C71211"/>
  </w:style>
  <w:style w:type="paragraph" w:customStyle="1" w:styleId="8812B236192B4B4BA36DA22D2EF66043">
    <w:name w:val="8812B236192B4B4BA36DA22D2EF66043"/>
    <w:rsid w:val="00C71211"/>
  </w:style>
  <w:style w:type="paragraph" w:customStyle="1" w:styleId="BC8A8BEAFCD44C9F8049AC847197B4A8">
    <w:name w:val="BC8A8BEAFCD44C9F8049AC847197B4A8"/>
    <w:rsid w:val="00C71211"/>
  </w:style>
  <w:style w:type="paragraph" w:customStyle="1" w:styleId="C47E6F67660D423DAA4332680723D885">
    <w:name w:val="C47E6F67660D423DAA4332680723D885"/>
    <w:rsid w:val="00C71211"/>
  </w:style>
  <w:style w:type="paragraph" w:customStyle="1" w:styleId="8950290954E443098044192AD7FBE3F3">
    <w:name w:val="8950290954E443098044192AD7FBE3F3"/>
    <w:rsid w:val="00C71211"/>
  </w:style>
  <w:style w:type="paragraph" w:customStyle="1" w:styleId="9C90132F4FDB4867B770E78FB9751B23">
    <w:name w:val="9C90132F4FDB4867B770E78FB9751B23"/>
    <w:rsid w:val="00C71211"/>
  </w:style>
  <w:style w:type="paragraph" w:customStyle="1" w:styleId="A054AB41A8F34D6EAFC27D8E29F01807">
    <w:name w:val="A054AB41A8F34D6EAFC27D8E29F01807"/>
    <w:rsid w:val="00C71211"/>
  </w:style>
  <w:style w:type="paragraph" w:customStyle="1" w:styleId="61C8DBD060A94462AD603E629C798578">
    <w:name w:val="61C8DBD060A94462AD603E629C798578"/>
    <w:rsid w:val="00C71211"/>
  </w:style>
  <w:style w:type="paragraph" w:customStyle="1" w:styleId="D6FBB6F384B64BC0B5567D6138DAE6AF">
    <w:name w:val="D6FBB6F384B64BC0B5567D6138DAE6AF"/>
    <w:rsid w:val="00C71211"/>
  </w:style>
  <w:style w:type="paragraph" w:customStyle="1" w:styleId="32EB69692D874DD2870DF0C6BA083B21">
    <w:name w:val="32EB69692D874DD2870DF0C6BA083B21"/>
    <w:rsid w:val="00C71211"/>
  </w:style>
  <w:style w:type="paragraph" w:customStyle="1" w:styleId="5D435A8AF19545E2A2D06FE9EAE7BCF1">
    <w:name w:val="5D435A8AF19545E2A2D06FE9EAE7BCF1"/>
    <w:rsid w:val="00C71211"/>
  </w:style>
  <w:style w:type="paragraph" w:customStyle="1" w:styleId="BC6D7CC0D1EB48DC9FD6FD6A3039284E">
    <w:name w:val="BC6D7CC0D1EB48DC9FD6FD6A3039284E"/>
    <w:rsid w:val="00C71211"/>
  </w:style>
  <w:style w:type="paragraph" w:customStyle="1" w:styleId="7FFF931C98084A238BFB54AE1747D4FD">
    <w:name w:val="7FFF931C98084A238BFB54AE1747D4FD"/>
    <w:rsid w:val="00054095"/>
  </w:style>
  <w:style w:type="paragraph" w:customStyle="1" w:styleId="42BFCC0635D049F6B701DCB4F270FFCE">
    <w:name w:val="42BFCC0635D049F6B701DCB4F270FFCE"/>
    <w:rsid w:val="00054095"/>
  </w:style>
  <w:style w:type="paragraph" w:customStyle="1" w:styleId="ECF7C3A69F64473BA76AE02169016384">
    <w:name w:val="ECF7C3A69F64473BA76AE02169016384"/>
    <w:rsid w:val="00054095"/>
  </w:style>
  <w:style w:type="paragraph" w:customStyle="1" w:styleId="4B22253E0E434E7BB11BB87ECE9FE2D3">
    <w:name w:val="4B22253E0E434E7BB11BB87ECE9FE2D3"/>
    <w:rsid w:val="00054095"/>
  </w:style>
  <w:style w:type="paragraph" w:customStyle="1" w:styleId="1D8DB84CA6574724A6060A735800B56A">
    <w:name w:val="1D8DB84CA6574724A6060A735800B56A"/>
    <w:rsid w:val="00054095"/>
  </w:style>
  <w:style w:type="paragraph" w:customStyle="1" w:styleId="866DE0FB3645484F98F3266FA162C039">
    <w:name w:val="866DE0FB3645484F98F3266FA162C039"/>
    <w:rsid w:val="00054095"/>
  </w:style>
  <w:style w:type="paragraph" w:customStyle="1" w:styleId="E33C18A7FC444D0EB60E7AAAB71FF045">
    <w:name w:val="E33C18A7FC444D0EB60E7AAAB71FF045"/>
    <w:rsid w:val="00054095"/>
  </w:style>
  <w:style w:type="paragraph" w:customStyle="1" w:styleId="CE6DE4BBDA1942C19FD39D1AA3463AFB">
    <w:name w:val="CE6DE4BBDA1942C19FD39D1AA3463AFB"/>
    <w:rsid w:val="00054095"/>
  </w:style>
  <w:style w:type="paragraph" w:customStyle="1" w:styleId="9D6967581DE2466AB6CE9EFFE07A522D">
    <w:name w:val="9D6967581DE2466AB6CE9EFFE07A522D"/>
    <w:rsid w:val="00054095"/>
  </w:style>
  <w:style w:type="paragraph" w:customStyle="1" w:styleId="38E88B89411C49F99C8DAC2E20498ED0">
    <w:name w:val="38E88B89411C49F99C8DAC2E20498ED0"/>
    <w:rsid w:val="00054095"/>
  </w:style>
  <w:style w:type="paragraph" w:customStyle="1" w:styleId="A666EAB6D4B84CC0BF68D1B1C8DE7750">
    <w:name w:val="A666EAB6D4B84CC0BF68D1B1C8DE7750"/>
    <w:rsid w:val="00054095"/>
  </w:style>
  <w:style w:type="paragraph" w:customStyle="1" w:styleId="CCF9852B7F7E4FDEB18D2F0B2ECB79A7">
    <w:name w:val="CCF9852B7F7E4FDEB18D2F0B2ECB79A7"/>
    <w:rsid w:val="00054095"/>
  </w:style>
  <w:style w:type="paragraph" w:customStyle="1" w:styleId="08D79C1BF7FF4209BA79EDB1A3E6CD98">
    <w:name w:val="08D79C1BF7FF4209BA79EDB1A3E6CD98"/>
    <w:rsid w:val="00054095"/>
  </w:style>
  <w:style w:type="paragraph" w:customStyle="1" w:styleId="C4C6D6E317054BED9E6D3971623A7074">
    <w:name w:val="C4C6D6E317054BED9E6D3971623A7074"/>
    <w:rsid w:val="00054095"/>
  </w:style>
  <w:style w:type="paragraph" w:customStyle="1" w:styleId="71FDA5DC82F7409F9600DA5331C38FD3">
    <w:name w:val="71FDA5DC82F7409F9600DA5331C38FD3"/>
    <w:rsid w:val="00054095"/>
  </w:style>
  <w:style w:type="paragraph" w:customStyle="1" w:styleId="074A60D0D15A46AE9E6CE483438D963B">
    <w:name w:val="074A60D0D15A46AE9E6CE483438D963B"/>
    <w:rsid w:val="00054095"/>
  </w:style>
  <w:style w:type="paragraph" w:customStyle="1" w:styleId="8ABBCFE1622B480DB5E9ABE9F5F0017A">
    <w:name w:val="8ABBCFE1622B480DB5E9ABE9F5F0017A"/>
    <w:rsid w:val="00054095"/>
  </w:style>
  <w:style w:type="paragraph" w:customStyle="1" w:styleId="02676DD4B66349D78D52BC3B7C3F0645">
    <w:name w:val="02676DD4B66349D78D52BC3B7C3F0645"/>
    <w:rsid w:val="00054095"/>
  </w:style>
  <w:style w:type="paragraph" w:customStyle="1" w:styleId="766EBEADFB8743F6A18E473CA3A09ED9">
    <w:name w:val="766EBEADFB8743F6A18E473CA3A09ED9"/>
    <w:rsid w:val="00054095"/>
  </w:style>
  <w:style w:type="paragraph" w:customStyle="1" w:styleId="A6D9FA03BFB249C7A8E57D81DBFDA08D">
    <w:name w:val="A6D9FA03BFB249C7A8E57D81DBFDA08D"/>
    <w:rsid w:val="00054095"/>
  </w:style>
  <w:style w:type="paragraph" w:customStyle="1" w:styleId="6D56F83DE8884056B33040CF9CEFA858">
    <w:name w:val="6D56F83DE8884056B33040CF9CEFA858"/>
    <w:rsid w:val="00054095"/>
  </w:style>
  <w:style w:type="paragraph" w:customStyle="1" w:styleId="7E83CE49031643DBB3787968EB3C6C9C">
    <w:name w:val="7E83CE49031643DBB3787968EB3C6C9C"/>
    <w:rsid w:val="00054095"/>
  </w:style>
  <w:style w:type="paragraph" w:customStyle="1" w:styleId="6778B8E502F8448DAC2FDC4AB1D915E1">
    <w:name w:val="6778B8E502F8448DAC2FDC4AB1D915E1"/>
    <w:rsid w:val="00054095"/>
  </w:style>
  <w:style w:type="paragraph" w:customStyle="1" w:styleId="006200A9100D4E1FB595639B87B8D7A1">
    <w:name w:val="006200A9100D4E1FB595639B87B8D7A1"/>
    <w:rsid w:val="00054095"/>
  </w:style>
  <w:style w:type="paragraph" w:customStyle="1" w:styleId="E5EB8D9B7FDF4717B944E7C3771DD960">
    <w:name w:val="E5EB8D9B7FDF4717B944E7C3771DD960"/>
    <w:rsid w:val="00054095"/>
  </w:style>
  <w:style w:type="paragraph" w:customStyle="1" w:styleId="B246C5A0BB1848469525C3D381520094">
    <w:name w:val="B246C5A0BB1848469525C3D381520094"/>
    <w:rsid w:val="00054095"/>
  </w:style>
  <w:style w:type="paragraph" w:customStyle="1" w:styleId="3C709D7F29E14877BA01ED2BCEE3825C">
    <w:name w:val="3C709D7F29E14877BA01ED2BCEE3825C"/>
    <w:rsid w:val="00054095"/>
  </w:style>
  <w:style w:type="paragraph" w:customStyle="1" w:styleId="939B13711FBC4078851D09BE37A6769A">
    <w:name w:val="939B13711FBC4078851D09BE37A6769A"/>
    <w:rsid w:val="00054095"/>
  </w:style>
  <w:style w:type="paragraph" w:customStyle="1" w:styleId="06453CCEF26C450DA9306A5EDA7E1823">
    <w:name w:val="06453CCEF26C450DA9306A5EDA7E1823"/>
    <w:rsid w:val="00C71211"/>
  </w:style>
  <w:style w:type="paragraph" w:customStyle="1" w:styleId="633022A6AC61411D9C2BEA0B8325B233">
    <w:name w:val="633022A6AC61411D9C2BEA0B8325B233"/>
    <w:rsid w:val="00C71211"/>
  </w:style>
  <w:style w:type="paragraph" w:customStyle="1" w:styleId="1D4217F670294A448C319DAFB86ECA9D">
    <w:name w:val="1D4217F670294A448C319DAFB86ECA9D"/>
    <w:rsid w:val="00C71211"/>
  </w:style>
  <w:style w:type="paragraph" w:customStyle="1" w:styleId="3BD05CB0F6AC4C699D38C2DBF4FF5F91">
    <w:name w:val="3BD05CB0F6AC4C699D38C2DBF4FF5F91"/>
    <w:rsid w:val="00C71211"/>
  </w:style>
  <w:style w:type="paragraph" w:customStyle="1" w:styleId="6A2065BAD78643168C0B3C12A37456F7">
    <w:name w:val="6A2065BAD78643168C0B3C12A37456F7"/>
    <w:rsid w:val="00C71211"/>
  </w:style>
  <w:style w:type="paragraph" w:customStyle="1" w:styleId="4928BE39AB0143508B727EE304B92A99">
    <w:name w:val="4928BE39AB0143508B727EE304B92A99"/>
    <w:rsid w:val="00C71211"/>
  </w:style>
  <w:style w:type="paragraph" w:customStyle="1" w:styleId="23D14F78E1DC45DEBDAAB96D0C22BC42">
    <w:name w:val="23D14F78E1DC45DEBDAAB96D0C22BC42"/>
    <w:rsid w:val="00C71211"/>
  </w:style>
  <w:style w:type="paragraph" w:customStyle="1" w:styleId="9193164C2ECD4507A403F348DB7F5C65">
    <w:name w:val="9193164C2ECD4507A403F348DB7F5C65"/>
    <w:rsid w:val="00C71211"/>
  </w:style>
  <w:style w:type="paragraph" w:customStyle="1" w:styleId="9C9234A2AFBF425D97A4325BB69AAD32">
    <w:name w:val="9C9234A2AFBF425D97A4325BB69AAD32"/>
    <w:rsid w:val="00C71211"/>
  </w:style>
  <w:style w:type="paragraph" w:customStyle="1" w:styleId="D9030CF766E14FD3901065CCA8F650AB">
    <w:name w:val="D9030CF766E14FD3901065CCA8F650AB"/>
    <w:rsid w:val="00C71211"/>
  </w:style>
  <w:style w:type="paragraph" w:customStyle="1" w:styleId="EB31DC15150F4EF5B819A34CE4E8CDCC">
    <w:name w:val="EB31DC15150F4EF5B819A34CE4E8CDCC"/>
    <w:rsid w:val="00C71211"/>
  </w:style>
  <w:style w:type="paragraph" w:customStyle="1" w:styleId="7E528FDD00E746AA9843EC065C93EF53">
    <w:name w:val="7E528FDD00E746AA9843EC065C93EF53"/>
    <w:rsid w:val="00C71211"/>
  </w:style>
  <w:style w:type="paragraph" w:customStyle="1" w:styleId="2A2A4DCCA5974A9BA48A314BDA49F35B">
    <w:name w:val="2A2A4DCCA5974A9BA48A314BDA49F35B"/>
    <w:rsid w:val="00C71211"/>
  </w:style>
  <w:style w:type="paragraph" w:customStyle="1" w:styleId="80C57EC74FE6475390868AF22DEDC1A0">
    <w:name w:val="80C57EC74FE6475390868AF22DEDC1A0"/>
    <w:rsid w:val="00C71211"/>
  </w:style>
  <w:style w:type="paragraph" w:customStyle="1" w:styleId="0F88DA1282604F6D9F8482355D0EA4B1">
    <w:name w:val="0F88DA1282604F6D9F8482355D0EA4B1"/>
    <w:rsid w:val="00C71211"/>
  </w:style>
  <w:style w:type="paragraph" w:customStyle="1" w:styleId="0A5E7297EB904D72A4180C3BC1B9A7E7">
    <w:name w:val="0A5E7297EB904D72A4180C3BC1B9A7E7"/>
    <w:rsid w:val="00C71211"/>
  </w:style>
  <w:style w:type="paragraph" w:customStyle="1" w:styleId="5A7DA4BE1A1C413E9CAF9300F7665F9E">
    <w:name w:val="5A7DA4BE1A1C413E9CAF9300F7665F9E"/>
    <w:rsid w:val="00C71211"/>
  </w:style>
  <w:style w:type="paragraph" w:customStyle="1" w:styleId="A0CFAB14B76E4EF59710D2AE1203FC7A">
    <w:name w:val="A0CFAB14B76E4EF59710D2AE1203FC7A"/>
    <w:rsid w:val="00C71211"/>
  </w:style>
  <w:style w:type="paragraph" w:customStyle="1" w:styleId="CD76E558C1764522870BEA49541B169B">
    <w:name w:val="CD76E558C1764522870BEA49541B169B"/>
    <w:rsid w:val="00C71211"/>
  </w:style>
  <w:style w:type="paragraph" w:customStyle="1" w:styleId="7B6ECAE38831456BA28349A62BFB670A">
    <w:name w:val="7B6ECAE38831456BA28349A62BFB670A"/>
    <w:rsid w:val="00C71211"/>
  </w:style>
  <w:style w:type="paragraph" w:customStyle="1" w:styleId="A4B0DA69B7FC4D3796B78C5F5871134F">
    <w:name w:val="A4B0DA69B7FC4D3796B78C5F5871134F"/>
    <w:rsid w:val="00C71211"/>
  </w:style>
  <w:style w:type="paragraph" w:customStyle="1" w:styleId="8EBE257A61A043DEAF3EB47F6C031CD2">
    <w:name w:val="8EBE257A61A043DEAF3EB47F6C031CD2"/>
    <w:rsid w:val="00C71211"/>
  </w:style>
  <w:style w:type="paragraph" w:customStyle="1" w:styleId="78AB095BAF9F4D0780D8E00CFB674F01">
    <w:name w:val="78AB095BAF9F4D0780D8E00CFB674F01"/>
    <w:rsid w:val="00C71211"/>
  </w:style>
  <w:style w:type="paragraph" w:customStyle="1" w:styleId="2E42772D28AB4ED3AA12146F50FB7667">
    <w:name w:val="2E42772D28AB4ED3AA12146F50FB7667"/>
    <w:rsid w:val="00C71211"/>
  </w:style>
  <w:style w:type="paragraph" w:customStyle="1" w:styleId="B9FEDC2F6E8445B08963F9868907C47F">
    <w:name w:val="B9FEDC2F6E8445B08963F9868907C47F"/>
    <w:rsid w:val="00C71211"/>
  </w:style>
  <w:style w:type="paragraph" w:customStyle="1" w:styleId="2EB8094135DC4BEE882991DBD22DAA0D">
    <w:name w:val="2EB8094135DC4BEE882991DBD22DAA0D"/>
    <w:rsid w:val="00C71211"/>
  </w:style>
  <w:style w:type="paragraph" w:customStyle="1" w:styleId="5EDC4128C8FC48C28AF6EFDAE7EF044B">
    <w:name w:val="5EDC4128C8FC48C28AF6EFDAE7EF044B"/>
    <w:rsid w:val="00C71211"/>
  </w:style>
  <w:style w:type="paragraph" w:customStyle="1" w:styleId="FE586198D88E42629B0B1258C896E899">
    <w:name w:val="FE586198D88E42629B0B1258C896E899"/>
    <w:rsid w:val="00C71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554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CCEAD6-0A81-4017-ADB1-7CD036A9A051}">
  <we:reference id="be14f57e-72b3-46e5-a7d0-14d8e61717ab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CoverPageProperties xmlns="http://schemas.microsoft.com/office/2006/coverPageProps">
  <PublishDate>2015/01/01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203</Words>
  <Characters>1162</Characters>
  <Application>Microsoft word</Application>
  <DocSecurity>0</DocSecurity>
  <Lines>9</Lines>
  <Paragraphs>2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Docxtemplater</vt:lpwstr>
  </property>
</Properties>
</file>